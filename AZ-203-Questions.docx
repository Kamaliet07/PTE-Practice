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D0" w:rsidRDefault="00A864FD">
      <w:r>
        <w:rPr>
          <w:noProof/>
          <w:lang w:eastAsia="en-GB"/>
        </w:rPr>
        <w:drawing>
          <wp:inline distT="0" distB="0" distL="0" distR="0">
            <wp:extent cx="5732890" cy="2512612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1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FD" w:rsidRDefault="00A864FD">
      <w:r>
        <w:rPr>
          <w:noProof/>
          <w:lang w:eastAsia="en-GB"/>
        </w:rPr>
        <w:drawing>
          <wp:inline distT="0" distB="0" distL="0" distR="0">
            <wp:extent cx="5724939" cy="3291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9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28" w:rsidRDefault="00662FA8">
      <w:r>
        <w:rPr>
          <w:noProof/>
          <w:lang w:eastAsia="en-GB"/>
        </w:rPr>
        <w:drawing>
          <wp:inline distT="0" distB="0" distL="0" distR="0">
            <wp:extent cx="5724939" cy="25682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CF" w:rsidRDefault="002C5ECF">
      <w:r>
        <w:rPr>
          <w:noProof/>
          <w:lang w:eastAsia="en-GB"/>
        </w:rPr>
        <w:lastRenderedPageBreak/>
        <w:drawing>
          <wp:inline distT="0" distB="0" distL="0" distR="0">
            <wp:extent cx="5724939" cy="24490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E7" w:rsidRDefault="00FE17E7">
      <w:r>
        <w:rPr>
          <w:noProof/>
          <w:lang w:eastAsia="en-GB"/>
        </w:rPr>
        <w:drawing>
          <wp:inline distT="0" distB="0" distL="0" distR="0">
            <wp:extent cx="5724782" cy="25444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25" w:rsidRDefault="00096425">
      <w:r>
        <w:rPr>
          <w:noProof/>
          <w:lang w:eastAsia="en-GB"/>
        </w:rPr>
        <w:drawing>
          <wp:inline distT="0" distB="0" distL="0" distR="0">
            <wp:extent cx="5724939" cy="3498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C6" w:rsidRDefault="00DE52EF">
      <w:r>
        <w:rPr>
          <w:noProof/>
          <w:lang w:eastAsia="en-GB"/>
        </w:rPr>
        <w:lastRenderedPageBreak/>
        <w:drawing>
          <wp:inline distT="0" distB="0" distL="0" distR="0">
            <wp:extent cx="5724770" cy="306125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EF" w:rsidRDefault="00B10BCC">
      <w:r>
        <w:rPr>
          <w:noProof/>
          <w:lang w:eastAsia="en-GB"/>
        </w:rPr>
        <w:drawing>
          <wp:inline distT="0" distB="0" distL="0" distR="0">
            <wp:extent cx="5724939" cy="2782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BCC" w:rsidRDefault="00D97170">
      <w:r>
        <w:rPr>
          <w:noProof/>
          <w:lang w:eastAsia="en-GB"/>
        </w:rPr>
        <w:drawing>
          <wp:inline distT="0" distB="0" distL="0" distR="0">
            <wp:extent cx="5724939" cy="2369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0" w:rsidRDefault="00485FD8">
      <w:r>
        <w:rPr>
          <w:noProof/>
          <w:lang w:eastAsia="en-GB"/>
        </w:rPr>
        <w:lastRenderedPageBreak/>
        <w:drawing>
          <wp:inline distT="0" distB="0" distL="0" distR="0">
            <wp:extent cx="5724939" cy="254441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D8" w:rsidRDefault="00BB53A6">
      <w:r>
        <w:rPr>
          <w:noProof/>
          <w:lang w:eastAsia="en-GB"/>
        </w:rPr>
        <w:drawing>
          <wp:inline distT="0" distB="0" distL="0" distR="0">
            <wp:extent cx="5724939" cy="252851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A6" w:rsidRDefault="00B47D9A">
      <w:bookmarkStart w:id="0" w:name="_GoBack"/>
      <w:r>
        <w:rPr>
          <w:noProof/>
          <w:lang w:eastAsia="en-GB"/>
        </w:rPr>
        <w:drawing>
          <wp:inline distT="0" distB="0" distL="0" distR="0">
            <wp:extent cx="5724939" cy="2393343"/>
            <wp:effectExtent l="0" t="0" r="952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CD"/>
    <w:rsid w:val="00096425"/>
    <w:rsid w:val="002069C6"/>
    <w:rsid w:val="002C5ECF"/>
    <w:rsid w:val="00480993"/>
    <w:rsid w:val="00485FD8"/>
    <w:rsid w:val="00662FA8"/>
    <w:rsid w:val="007366CD"/>
    <w:rsid w:val="00774E28"/>
    <w:rsid w:val="008E683A"/>
    <w:rsid w:val="00A864FD"/>
    <w:rsid w:val="00B10BCC"/>
    <w:rsid w:val="00B47D9A"/>
    <w:rsid w:val="00BB53A6"/>
    <w:rsid w:val="00D97170"/>
    <w:rsid w:val="00DE52EF"/>
    <w:rsid w:val="00F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80B8EA67.dotm</Template>
  <TotalTime>27</TotalTime>
  <Pages>4</Pages>
  <Words>3</Words>
  <Characters>21</Characters>
  <Application>Microsoft Office Word</Application>
  <DocSecurity>0</DocSecurity>
  <Lines>1</Lines>
  <Paragraphs>1</Paragraphs>
  <ScaleCrop>false</ScaleCrop>
  <Company>Yorkshire Building Society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Batham</dc:creator>
  <cp:keywords/>
  <dc:description/>
  <cp:lastModifiedBy>Kamal Batham</cp:lastModifiedBy>
  <cp:revision>14</cp:revision>
  <dcterms:created xsi:type="dcterms:W3CDTF">2020-02-10T17:02:00Z</dcterms:created>
  <dcterms:modified xsi:type="dcterms:W3CDTF">2020-02-10T17:31:00Z</dcterms:modified>
</cp:coreProperties>
</file>